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-284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978"/>
        <w:gridCol w:w="2268"/>
        <w:gridCol w:w="5828"/>
      </w:tblGrid>
      <w:tr w:rsidR="001B2ABD" w14:paraId="2C99E2E3" w14:textId="77777777" w:rsidTr="00E95845">
        <w:tc>
          <w:tcPr>
            <w:tcW w:w="2978" w:type="dxa"/>
          </w:tcPr>
          <w:sdt>
            <w:sdtPr>
              <w:rPr>
                <w:sz w:val="22"/>
                <w:szCs w:val="22"/>
              </w:rPr>
              <w:id w:val="-1711873194"/>
              <w:placeholder>
                <w:docPart w:val="EDC7F1FECDED487CAA1C48C383BDC86E"/>
              </w:placeholder>
              <w:temporary/>
              <w:showingPlcHdr/>
              <w15:appearance w15:val="hidden"/>
            </w:sdtPr>
            <w:sdtEndPr/>
            <w:sdtContent>
              <w:p w14:paraId="7387642D" w14:textId="77777777" w:rsidR="001B2ABD" w:rsidRPr="00E95845" w:rsidRDefault="00036450" w:rsidP="00036450">
                <w:pPr>
                  <w:pStyle w:val="Heading3"/>
                  <w:rPr>
                    <w:sz w:val="22"/>
                    <w:szCs w:val="22"/>
                  </w:rPr>
                </w:pPr>
                <w:r w:rsidRPr="00E95845">
                  <w:rPr>
                    <w:szCs w:val="28"/>
                  </w:rPr>
                  <w:t>Profile</w:t>
                </w:r>
              </w:p>
            </w:sdtContent>
          </w:sdt>
          <w:p w14:paraId="63B9552D" w14:textId="5805888C" w:rsidR="0025679D" w:rsidRPr="00E95845" w:rsidRDefault="0025679D" w:rsidP="00CB0055">
            <w:pPr>
              <w:pStyle w:val="Heading3"/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color w:val="auto"/>
                <w:sz w:val="22"/>
                <w:szCs w:val="22"/>
              </w:rPr>
              <w:t>Motivated final-year Computer Science student with a strong foundation in software development and technology, seeking to leverage academic knowledge and project experience in a professional environment. Actively pursuing internships or entry-level positions to contribute to innovative projects and further develop technical expertise.</w:t>
            </w:r>
          </w:p>
          <w:p w14:paraId="0AC76697" w14:textId="5D92CC6D" w:rsidR="00036450" w:rsidRPr="00E95845" w:rsidRDefault="00DF024E" w:rsidP="00CB0055">
            <w:pPr>
              <w:pStyle w:val="Heading3"/>
              <w:rPr>
                <w:sz w:val="22"/>
                <w:szCs w:val="22"/>
              </w:rPr>
            </w:pPr>
            <w:sdt>
              <w:sdtPr>
                <w:rPr>
                  <w:sz w:val="22"/>
                  <w:szCs w:val="22"/>
                </w:rPr>
                <w:id w:val="-1954003311"/>
                <w:placeholder>
                  <w:docPart w:val="3EF2E3D50F694584A9106F52F970696F"/>
                </w:placeholder>
                <w:temporary/>
                <w:showingPlcHdr/>
                <w15:appearance w15:val="hidden"/>
              </w:sdtPr>
              <w:sdtEndPr/>
              <w:sdtContent>
                <w:r w:rsidR="00CB0055" w:rsidRPr="00E95845">
                  <w:rPr>
                    <w:szCs w:val="28"/>
                  </w:rPr>
                  <w:t>Contact</w:t>
                </w:r>
              </w:sdtContent>
            </w:sdt>
          </w:p>
          <w:sdt>
            <w:sdtPr>
              <w:rPr>
                <w:b/>
                <w:bCs/>
                <w:sz w:val="22"/>
              </w:rPr>
              <w:id w:val="1111563247"/>
              <w:placeholder>
                <w:docPart w:val="941F872790434599A7120BEE995FF8A4"/>
              </w:placeholder>
              <w:temporary/>
              <w:showingPlcHdr/>
              <w15:appearance w15:val="hidden"/>
            </w:sdtPr>
            <w:sdtEndPr/>
            <w:sdtContent>
              <w:p w14:paraId="1EB76209" w14:textId="77777777" w:rsidR="004D3011" w:rsidRPr="00E95845" w:rsidRDefault="004D3011" w:rsidP="004D3011">
                <w:pPr>
                  <w:rPr>
                    <w:b/>
                    <w:bCs/>
                    <w:sz w:val="22"/>
                  </w:rPr>
                </w:pPr>
                <w:r w:rsidRPr="00E95845">
                  <w:rPr>
                    <w:b/>
                    <w:bCs/>
                    <w:sz w:val="22"/>
                  </w:rPr>
                  <w:t>PHONE:</w:t>
                </w:r>
              </w:p>
            </w:sdtContent>
          </w:sdt>
          <w:p w14:paraId="7C38A911" w14:textId="4408A8E5" w:rsidR="004D3011" w:rsidRPr="00E95845" w:rsidRDefault="0025679D" w:rsidP="004D3011">
            <w:pPr>
              <w:rPr>
                <w:sz w:val="22"/>
              </w:rPr>
            </w:pPr>
            <w:r w:rsidRPr="00E95845">
              <w:rPr>
                <w:sz w:val="22"/>
              </w:rPr>
              <w:t>0627530533</w:t>
            </w:r>
            <w:r w:rsidR="006E1F83">
              <w:rPr>
                <w:sz w:val="22"/>
              </w:rPr>
              <w:t xml:space="preserve"> </w:t>
            </w:r>
          </w:p>
          <w:p w14:paraId="4C8FAC80" w14:textId="77777777" w:rsidR="0025679D" w:rsidRPr="00E95845" w:rsidRDefault="0025679D" w:rsidP="004D3011">
            <w:pPr>
              <w:rPr>
                <w:b/>
                <w:bCs/>
                <w:sz w:val="22"/>
              </w:rPr>
            </w:pPr>
          </w:p>
          <w:sdt>
            <w:sdtPr>
              <w:rPr>
                <w:b/>
                <w:bCs/>
                <w:sz w:val="22"/>
              </w:rPr>
              <w:id w:val="-240260293"/>
              <w:placeholder>
                <w:docPart w:val="6F2EFE3F97094AFDB1083FBA213E79D1"/>
              </w:placeholder>
              <w:temporary/>
              <w:showingPlcHdr/>
              <w15:appearance w15:val="hidden"/>
            </w:sdtPr>
            <w:sdtEndPr/>
            <w:sdtContent>
              <w:p w14:paraId="44D27CB9" w14:textId="77777777" w:rsidR="0025679D" w:rsidRPr="00E95845" w:rsidRDefault="0025679D" w:rsidP="0025679D">
                <w:pPr>
                  <w:rPr>
                    <w:sz w:val="22"/>
                  </w:rPr>
                </w:pPr>
                <w:r w:rsidRPr="00E95845">
                  <w:rPr>
                    <w:b/>
                    <w:bCs/>
                    <w:sz w:val="22"/>
                  </w:rPr>
                  <w:t>EMAIL:</w:t>
                </w:r>
              </w:p>
            </w:sdtContent>
          </w:sdt>
          <w:p w14:paraId="24BADB0D" w14:textId="0994C5B6" w:rsidR="004D3011" w:rsidRPr="00E95845" w:rsidRDefault="00DF024E" w:rsidP="0025679D">
            <w:pPr>
              <w:rPr>
                <w:sz w:val="22"/>
              </w:rPr>
            </w:pPr>
            <w:hyperlink r:id="rId7" w:history="1">
              <w:r w:rsidR="006E1F83" w:rsidRPr="009E6D8D">
                <w:rPr>
                  <w:rStyle w:val="Hyperlink"/>
                  <w:sz w:val="22"/>
                </w:rPr>
                <w:t>Zikalalasmanga57@gmail.com</w:t>
              </w:r>
            </w:hyperlink>
            <w:r w:rsidR="006E1F83">
              <w:rPr>
                <w:sz w:val="22"/>
              </w:rPr>
              <w:t xml:space="preserve"> </w:t>
            </w:r>
          </w:p>
          <w:p w14:paraId="57192E1B" w14:textId="77777777" w:rsidR="0025679D" w:rsidRPr="00E95845" w:rsidRDefault="0025679D" w:rsidP="004D3011">
            <w:pPr>
              <w:rPr>
                <w:sz w:val="22"/>
              </w:rPr>
            </w:pPr>
          </w:p>
          <w:p w14:paraId="73F0BEE4" w14:textId="14BF4DA6" w:rsidR="0025679D" w:rsidRPr="00E95845" w:rsidRDefault="0025679D" w:rsidP="0025679D">
            <w:pPr>
              <w:rPr>
                <w:sz w:val="22"/>
              </w:rPr>
            </w:pPr>
            <w:r w:rsidRPr="00E95845">
              <w:rPr>
                <w:b/>
                <w:bCs/>
                <w:sz w:val="22"/>
              </w:rPr>
              <w:t>Linked-in:</w:t>
            </w:r>
            <w:r w:rsidRPr="00E95845">
              <w:rPr>
                <w:sz w:val="22"/>
              </w:rPr>
              <w:t xml:space="preserve"> </w:t>
            </w:r>
            <w:hyperlink r:id="rId8" w:history="1">
              <w:r w:rsidR="006E1F83" w:rsidRPr="006E1F83">
                <w:rPr>
                  <w:rStyle w:val="Hyperlink"/>
                  <w:sz w:val="22"/>
                </w:rPr>
                <w:t>Smanga Sthembiso Zikalala | LinkedIn</w:t>
              </w:r>
            </w:hyperlink>
          </w:p>
          <w:p w14:paraId="2016C71E" w14:textId="77777777" w:rsidR="0025679D" w:rsidRPr="00E95845" w:rsidRDefault="0025679D" w:rsidP="0025679D">
            <w:pPr>
              <w:rPr>
                <w:sz w:val="22"/>
              </w:rPr>
            </w:pPr>
          </w:p>
          <w:p w14:paraId="25CB637F" w14:textId="05E4FA39" w:rsidR="00C458E3" w:rsidRPr="00C458E3" w:rsidRDefault="0025679D" w:rsidP="00C458E3">
            <w:pPr>
              <w:rPr>
                <w:b/>
                <w:caps/>
                <w:sz w:val="22"/>
              </w:rPr>
            </w:pPr>
            <w:r w:rsidRPr="00E95845">
              <w:rPr>
                <w:b/>
                <w:bCs/>
                <w:sz w:val="22"/>
              </w:rPr>
              <w:t>Git-hub portfolio</w:t>
            </w:r>
            <w:r w:rsidRPr="00875C27">
              <w:rPr>
                <w:b/>
                <w:bCs/>
                <w:sz w:val="22"/>
              </w:rPr>
              <w:t>:</w:t>
            </w:r>
            <w:r w:rsidR="00BF0B71" w:rsidRPr="00875C27">
              <w:rPr>
                <w:b/>
                <w:bCs/>
                <w:sz w:val="22"/>
              </w:rPr>
              <w:t xml:space="preserve"> </w:t>
            </w:r>
            <w:hyperlink r:id="rId9" w:history="1">
              <w:r w:rsidR="00875C27" w:rsidRPr="00875C27">
                <w:rPr>
                  <w:rStyle w:val="Hyperlink"/>
                  <w:sz w:val="22"/>
                </w:rPr>
                <w:t>Smanga Zikalala - Tech Portfolio (smangaliso-bit.github.io)</w:t>
              </w:r>
            </w:hyperlink>
          </w:p>
          <w:p w14:paraId="5BD6FF98" w14:textId="2BEC5D7E" w:rsidR="004D3011" w:rsidRPr="00E95845" w:rsidRDefault="0025679D" w:rsidP="00CB0055">
            <w:pPr>
              <w:pStyle w:val="Heading3"/>
              <w:rPr>
                <w:szCs w:val="28"/>
              </w:rPr>
            </w:pPr>
            <w:r w:rsidRPr="00E95845">
              <w:rPr>
                <w:szCs w:val="28"/>
              </w:rPr>
              <w:t>SKILls</w:t>
            </w:r>
          </w:p>
          <w:p w14:paraId="62185E6E" w14:textId="4C567291" w:rsidR="004D3011" w:rsidRPr="00E95845" w:rsidRDefault="00923554" w:rsidP="004D3011">
            <w:pPr>
              <w:rPr>
                <w:b/>
                <w:bCs/>
                <w:sz w:val="22"/>
              </w:rPr>
            </w:pPr>
            <w:r w:rsidRPr="00E95845">
              <w:rPr>
                <w:b/>
                <w:bCs/>
                <w:sz w:val="22"/>
              </w:rPr>
              <w:t>SOFT SKILLS:</w:t>
            </w:r>
          </w:p>
          <w:p w14:paraId="5BD7938F" w14:textId="77777777" w:rsidR="00923554" w:rsidRPr="00E95845" w:rsidRDefault="00923554" w:rsidP="004D3011">
            <w:pPr>
              <w:rPr>
                <w:sz w:val="22"/>
              </w:rPr>
            </w:pPr>
            <w:r w:rsidRPr="00E95845">
              <w:rPr>
                <w:sz w:val="22"/>
              </w:rPr>
              <w:t xml:space="preserve">• Critical Thinker </w:t>
            </w:r>
          </w:p>
          <w:p w14:paraId="0EB3319B" w14:textId="77777777" w:rsidR="00923554" w:rsidRPr="00E95845" w:rsidRDefault="00923554" w:rsidP="004D3011">
            <w:pPr>
              <w:rPr>
                <w:sz w:val="22"/>
              </w:rPr>
            </w:pPr>
            <w:r w:rsidRPr="00E95845">
              <w:rPr>
                <w:sz w:val="22"/>
              </w:rPr>
              <w:t xml:space="preserve">• Emotional intelligent </w:t>
            </w:r>
          </w:p>
          <w:p w14:paraId="0520A411" w14:textId="77777777" w:rsidR="004D3011" w:rsidRDefault="00923554" w:rsidP="004D3011">
            <w:pPr>
              <w:rPr>
                <w:sz w:val="22"/>
              </w:rPr>
            </w:pPr>
            <w:r w:rsidRPr="00E95845">
              <w:rPr>
                <w:sz w:val="22"/>
              </w:rPr>
              <w:t>• Goal driven</w:t>
            </w:r>
          </w:p>
          <w:p w14:paraId="1F3E012D" w14:textId="4788C1FF" w:rsidR="00FF3352" w:rsidRDefault="00FF3352" w:rsidP="004D3011">
            <w:pPr>
              <w:rPr>
                <w:sz w:val="22"/>
              </w:rPr>
            </w:pPr>
            <w:r w:rsidRPr="00FF3352">
              <w:rPr>
                <w:sz w:val="22"/>
              </w:rPr>
              <w:t xml:space="preserve">• Innovative and Creative </w:t>
            </w:r>
          </w:p>
          <w:p w14:paraId="2EE3DDA9" w14:textId="77777777" w:rsidR="00A81489" w:rsidRDefault="00A81489" w:rsidP="004D3011">
            <w:pPr>
              <w:rPr>
                <w:sz w:val="22"/>
              </w:rPr>
            </w:pPr>
          </w:p>
          <w:p w14:paraId="76BB6692" w14:textId="77777777" w:rsidR="00A81489" w:rsidRPr="00E95845" w:rsidRDefault="00A81489" w:rsidP="00A81489">
            <w:pPr>
              <w:tabs>
                <w:tab w:val="left" w:pos="990"/>
              </w:tabs>
              <w:rPr>
                <w:b/>
                <w:bCs/>
                <w:sz w:val="22"/>
              </w:rPr>
            </w:pPr>
            <w:r w:rsidRPr="00E95845">
              <w:rPr>
                <w:b/>
                <w:bCs/>
                <w:sz w:val="22"/>
              </w:rPr>
              <w:t>TECHNICAL SKILLS:</w:t>
            </w:r>
          </w:p>
          <w:p w14:paraId="0E5AE880" w14:textId="77777777" w:rsidR="00A81489" w:rsidRPr="00E95845" w:rsidRDefault="00A81489" w:rsidP="00A81489">
            <w:pPr>
              <w:tabs>
                <w:tab w:val="left" w:pos="990"/>
              </w:tabs>
              <w:rPr>
                <w:sz w:val="22"/>
              </w:rPr>
            </w:pPr>
            <w:r w:rsidRPr="00E95845">
              <w:rPr>
                <w:sz w:val="22"/>
              </w:rPr>
              <w:t xml:space="preserve">• Java </w:t>
            </w:r>
          </w:p>
          <w:p w14:paraId="733EE5CA" w14:textId="77777777" w:rsidR="00E42224" w:rsidRDefault="00A81489" w:rsidP="00E42224">
            <w:pPr>
              <w:tabs>
                <w:tab w:val="left" w:pos="990"/>
              </w:tabs>
              <w:rPr>
                <w:sz w:val="22"/>
              </w:rPr>
            </w:pPr>
            <w:r w:rsidRPr="00E95845">
              <w:rPr>
                <w:sz w:val="22"/>
              </w:rPr>
              <w:t>• Kotlin</w:t>
            </w:r>
          </w:p>
          <w:p w14:paraId="0B1D8F45" w14:textId="4F027B28" w:rsidR="00E42224" w:rsidRPr="00E95845" w:rsidRDefault="00E42224" w:rsidP="00E42224">
            <w:pPr>
              <w:tabs>
                <w:tab w:val="left" w:pos="990"/>
              </w:tabs>
              <w:rPr>
                <w:sz w:val="22"/>
              </w:rPr>
            </w:pPr>
            <w:r w:rsidRPr="00E95845">
              <w:rPr>
                <w:sz w:val="22"/>
              </w:rPr>
              <w:t>• Linux</w:t>
            </w:r>
            <w:r w:rsidR="00A81489" w:rsidRPr="00E95845">
              <w:rPr>
                <w:sz w:val="22"/>
              </w:rPr>
              <w:t xml:space="preserve"> </w:t>
            </w:r>
          </w:p>
        </w:tc>
        <w:tc>
          <w:tcPr>
            <w:tcW w:w="2268" w:type="dxa"/>
          </w:tcPr>
          <w:p w14:paraId="47242109" w14:textId="77777777" w:rsidR="001B2ABD" w:rsidRPr="00E95845" w:rsidRDefault="001B2ABD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3272293D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31ADBCC6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532A7D41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3B762766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325F155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966A76A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1B98E70B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79C7293C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71E9B99C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6315A030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0E3BB30C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6234FE37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53F609B4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DD61163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43176793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7031281A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6D27FD1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C9DA701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62707518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0040DDC2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5F1B578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5156F1FF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6D2AE3C4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7EC1BDD6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3ED62F8D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0B0B5C07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F2F4D4A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6719022F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50D37556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25D686AC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7E6A38BA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7D65C97C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17E14078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10071DA7" w14:textId="77777777" w:rsidR="00E95845" w:rsidRDefault="00E95845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09FD18A5" w14:textId="77777777" w:rsidR="00E95845" w:rsidRDefault="00E95845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1EE35C19" w14:textId="77777777" w:rsidR="00E95845" w:rsidRDefault="00E95845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24B574BD" w14:textId="77777777" w:rsidR="00E95845" w:rsidRDefault="00E95845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29A97D5A" w14:textId="77777777" w:rsidR="007B5D17" w:rsidRDefault="007B5D17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767F6030" w14:textId="77777777" w:rsidR="007B5D17" w:rsidRDefault="007B5D17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0145E8B5" w14:textId="77777777" w:rsidR="00432C55" w:rsidRDefault="00432C55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6C989C30" w14:textId="77777777" w:rsidR="00E42224" w:rsidRPr="00E95845" w:rsidRDefault="00E42224" w:rsidP="00E42224">
            <w:pPr>
              <w:rPr>
                <w:sz w:val="22"/>
              </w:rPr>
            </w:pPr>
            <w:r w:rsidRPr="00E95845">
              <w:rPr>
                <w:sz w:val="22"/>
              </w:rPr>
              <w:t xml:space="preserve">• Team player </w:t>
            </w:r>
          </w:p>
          <w:p w14:paraId="35ACDE64" w14:textId="77777777" w:rsidR="00E42224" w:rsidRPr="00E95845" w:rsidRDefault="00E42224" w:rsidP="00E42224">
            <w:pPr>
              <w:rPr>
                <w:sz w:val="22"/>
              </w:rPr>
            </w:pPr>
            <w:r w:rsidRPr="00E95845">
              <w:rPr>
                <w:sz w:val="22"/>
              </w:rPr>
              <w:t xml:space="preserve">• Adaptability </w:t>
            </w:r>
          </w:p>
          <w:p w14:paraId="43DC6D08" w14:textId="77777777" w:rsidR="00E42224" w:rsidRPr="00E95845" w:rsidRDefault="00E42224" w:rsidP="00E42224">
            <w:pPr>
              <w:rPr>
                <w:sz w:val="22"/>
              </w:rPr>
            </w:pPr>
            <w:r w:rsidRPr="00E95845">
              <w:rPr>
                <w:sz w:val="22"/>
              </w:rPr>
              <w:t xml:space="preserve">• Active Listener </w:t>
            </w:r>
          </w:p>
          <w:p w14:paraId="17A8657D" w14:textId="648733C5" w:rsidR="00432C55" w:rsidRDefault="00FF3352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  <w:r w:rsidRPr="00FF3352">
              <w:rPr>
                <w:sz w:val="22"/>
              </w:rPr>
              <w:t>• Excellent time management</w:t>
            </w:r>
          </w:p>
          <w:p w14:paraId="77356060" w14:textId="77777777" w:rsidR="00432C55" w:rsidRDefault="00432C55" w:rsidP="000C45FF">
            <w:pPr>
              <w:tabs>
                <w:tab w:val="left" w:pos="990"/>
              </w:tabs>
              <w:rPr>
                <w:b/>
                <w:bCs/>
                <w:sz w:val="22"/>
              </w:rPr>
            </w:pPr>
          </w:p>
          <w:p w14:paraId="0C3E979A" w14:textId="77777777" w:rsidR="00933342" w:rsidRDefault="00933342" w:rsidP="000C45FF">
            <w:pPr>
              <w:tabs>
                <w:tab w:val="left" w:pos="990"/>
              </w:tabs>
              <w:rPr>
                <w:sz w:val="22"/>
              </w:rPr>
            </w:pPr>
          </w:p>
          <w:p w14:paraId="3DA16179" w14:textId="76CF5D63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  <w:r w:rsidRPr="00E95845">
              <w:rPr>
                <w:sz w:val="22"/>
              </w:rPr>
              <w:t xml:space="preserve">• Html and CSS </w:t>
            </w:r>
          </w:p>
          <w:p w14:paraId="7379F8E0" w14:textId="77777777" w:rsidR="00923554" w:rsidRPr="00E95845" w:rsidRDefault="00923554" w:rsidP="000C45FF">
            <w:pPr>
              <w:tabs>
                <w:tab w:val="left" w:pos="990"/>
              </w:tabs>
              <w:rPr>
                <w:sz w:val="22"/>
              </w:rPr>
            </w:pPr>
            <w:r w:rsidRPr="00E95845">
              <w:rPr>
                <w:sz w:val="22"/>
              </w:rPr>
              <w:t xml:space="preserve">• JavaScript </w:t>
            </w:r>
          </w:p>
          <w:p w14:paraId="080E09D6" w14:textId="2BF52669" w:rsidR="00923554" w:rsidRPr="00E95845" w:rsidRDefault="00923554" w:rsidP="00933342">
            <w:pPr>
              <w:tabs>
                <w:tab w:val="left" w:pos="990"/>
              </w:tabs>
              <w:rPr>
                <w:sz w:val="22"/>
              </w:rPr>
            </w:pPr>
            <w:r w:rsidRPr="00E95845">
              <w:rPr>
                <w:sz w:val="22"/>
              </w:rPr>
              <w:t xml:space="preserve">• Oracle (SQL/PL) </w:t>
            </w:r>
          </w:p>
        </w:tc>
        <w:tc>
          <w:tcPr>
            <w:tcW w:w="5828" w:type="dxa"/>
          </w:tcPr>
          <w:p w14:paraId="4784683E" w14:textId="77777777" w:rsidR="00185DA0" w:rsidRDefault="00185DA0" w:rsidP="00185DA0">
            <w:pPr>
              <w:pStyle w:val="Title"/>
            </w:pPr>
            <w:r>
              <w:t>Smanga zikalala</w:t>
            </w:r>
          </w:p>
          <w:p w14:paraId="70060360" w14:textId="2F8BF2AB" w:rsidR="00185DA0" w:rsidRPr="00C151A3" w:rsidRDefault="00DF024E" w:rsidP="00185DA0">
            <w:pPr>
              <w:pStyle w:val="Heading2"/>
              <w:rPr>
                <w:b w:val="0"/>
                <w:bCs w:val="0"/>
                <w:w w:val="93"/>
              </w:rPr>
            </w:pPr>
            <w:r>
              <w:rPr>
                <w:b w:val="0"/>
                <w:bCs w:val="0"/>
                <w:w w:val="93"/>
              </w:rPr>
              <w:t>DURBAN</w:t>
            </w:r>
          </w:p>
          <w:p w14:paraId="1D9BF9F6" w14:textId="40935A8F" w:rsidR="001B2ABD" w:rsidRDefault="00DF024E" w:rsidP="00185DA0">
            <w:pPr>
              <w:pStyle w:val="Heading2"/>
            </w:pPr>
            <w:sdt>
              <w:sdtPr>
                <w:id w:val="1049110328"/>
                <w:placeholder>
                  <w:docPart w:val="8BFEAE28CCF54BA397C3D3ABCEBF8E87"/>
                </w:placeholder>
                <w:temporary/>
                <w:showingPlcHdr/>
                <w15:appearance w15:val="hidden"/>
              </w:sdtPr>
              <w:sdtEndPr/>
              <w:sdtContent>
                <w:r w:rsidR="00E25A26" w:rsidRPr="00E95845">
                  <w:rPr>
                    <w:sz w:val="28"/>
                    <w:szCs w:val="28"/>
                  </w:rPr>
                  <w:t>EDUCATION</w:t>
                </w:r>
              </w:sdtContent>
            </w:sdt>
          </w:p>
          <w:p w14:paraId="7D2EDB8D" w14:textId="77777777" w:rsidR="00E95845" w:rsidRPr="00E95845" w:rsidRDefault="00E95845" w:rsidP="00E95845">
            <w:pPr>
              <w:spacing w:line="120" w:lineRule="auto"/>
            </w:pPr>
          </w:p>
          <w:p w14:paraId="50FD2648" w14:textId="35D8C8CB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  <w:t xml:space="preserve">Diploma in Computer Science </w:t>
            </w:r>
          </w:p>
          <w:p w14:paraId="4D5E57B1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2021-present </w:t>
            </w:r>
          </w:p>
          <w:p w14:paraId="21296C04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Tshwane University of Technology </w:t>
            </w:r>
          </w:p>
          <w:p w14:paraId="1E129BA8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  <w:t>Key modules:</w:t>
            </w:r>
          </w:p>
          <w:p w14:paraId="225930D9" w14:textId="44224339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o Software Development (Programming) </w:t>
            </w:r>
          </w:p>
          <w:p w14:paraId="53CDB388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o Mobile Development </w:t>
            </w:r>
          </w:p>
          <w:p w14:paraId="1BC41A5D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o Business Analysis and Modelling </w:t>
            </w:r>
          </w:p>
          <w:p w14:paraId="630F1247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o Software Testing </w:t>
            </w:r>
          </w:p>
          <w:p w14:paraId="20B8F9EE" w14:textId="7358E059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o Database Development and Administration </w:t>
            </w:r>
          </w:p>
          <w:p w14:paraId="269965D1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</w:pPr>
          </w:p>
          <w:p w14:paraId="05E28945" w14:textId="33A39BB6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Cs w:val="0"/>
                <w:caps w:val="0"/>
                <w:szCs w:val="22"/>
              </w:rPr>
              <w:t xml:space="preserve">High School (Bachelor) </w:t>
            </w:r>
          </w:p>
          <w:p w14:paraId="745AA984" w14:textId="77777777" w:rsidR="00923554" w:rsidRPr="00E95845" w:rsidRDefault="00923554" w:rsidP="00E95845">
            <w:pPr>
              <w:pStyle w:val="Heading2"/>
              <w:spacing w:line="120" w:lineRule="auto"/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 xml:space="preserve">2016-2020 </w:t>
            </w:r>
          </w:p>
          <w:p w14:paraId="6485A796" w14:textId="5F1EAFEA" w:rsidR="00036450" w:rsidRPr="00E95845" w:rsidRDefault="00923554" w:rsidP="00E95845">
            <w:pPr>
              <w:pStyle w:val="Heading2"/>
              <w:spacing w:line="120" w:lineRule="auto"/>
              <w:rPr>
                <w:b w:val="0"/>
                <w:szCs w:val="22"/>
              </w:rPr>
            </w:pPr>
            <w:r w:rsidRPr="00E95845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>Mchitheki High School</w:t>
            </w:r>
          </w:p>
          <w:p w14:paraId="75D2A584" w14:textId="77777777" w:rsidR="00036450" w:rsidRDefault="00E95845" w:rsidP="00E95845">
            <w:pPr>
              <w:pStyle w:val="Heading2"/>
            </w:pPr>
            <w:r>
              <w:t>Projects</w:t>
            </w:r>
          </w:p>
          <w:p w14:paraId="1B5EB557" w14:textId="068F7DE5" w:rsidR="00E95845" w:rsidRDefault="00E95845" w:rsidP="00E95845">
            <w:pPr>
              <w:rPr>
                <w:bCs/>
                <w:sz w:val="22"/>
              </w:rPr>
            </w:pPr>
            <w:r w:rsidRPr="00E95845">
              <w:rPr>
                <w:bCs/>
                <w:sz w:val="22"/>
              </w:rPr>
              <w:t xml:space="preserve">o </w:t>
            </w:r>
            <w:r w:rsidRPr="007B5D17">
              <w:rPr>
                <w:b/>
                <w:sz w:val="22"/>
              </w:rPr>
              <w:t>Pulse App</w:t>
            </w:r>
            <w:r>
              <w:rPr>
                <w:bCs/>
                <w:sz w:val="22"/>
              </w:rPr>
              <w:t xml:space="preserve"> – App that uses a user’s pulse to determine their mood and play music according to the user’s detected mood.</w:t>
            </w:r>
          </w:p>
          <w:p w14:paraId="4DCDD5EA" w14:textId="77777777" w:rsidR="00E95845" w:rsidRDefault="00E95845" w:rsidP="00E95845">
            <w:pPr>
              <w:rPr>
                <w:bCs/>
                <w:sz w:val="22"/>
              </w:rPr>
            </w:pPr>
            <w:r w:rsidRPr="00E95845">
              <w:rPr>
                <w:bCs/>
                <w:sz w:val="22"/>
              </w:rPr>
              <w:t xml:space="preserve">o </w:t>
            </w:r>
            <w:r w:rsidRPr="007B5D17">
              <w:rPr>
                <w:b/>
                <w:sz w:val="22"/>
              </w:rPr>
              <w:t>Mobile Rentals App</w:t>
            </w:r>
            <w:r>
              <w:rPr>
                <w:bCs/>
                <w:sz w:val="22"/>
              </w:rPr>
              <w:t xml:space="preserve"> – App </w:t>
            </w:r>
            <w:r w:rsidR="007B5D17">
              <w:rPr>
                <w:bCs/>
                <w:sz w:val="22"/>
              </w:rPr>
              <w:t>that allows users to book mobile toilets, fridges etc. online</w:t>
            </w:r>
            <w:r>
              <w:rPr>
                <w:bCs/>
                <w:sz w:val="22"/>
              </w:rPr>
              <w:t>.</w:t>
            </w:r>
          </w:p>
          <w:p w14:paraId="7A6AE31F" w14:textId="42057F99" w:rsidR="007B5D17" w:rsidRDefault="007B5D17" w:rsidP="007B5D17">
            <w:pPr>
              <w:rPr>
                <w:bCs/>
                <w:sz w:val="22"/>
              </w:rPr>
            </w:pPr>
            <w:r w:rsidRPr="00E95845">
              <w:rPr>
                <w:bCs/>
                <w:sz w:val="22"/>
              </w:rPr>
              <w:t xml:space="preserve">o </w:t>
            </w:r>
            <w:r>
              <w:rPr>
                <w:b/>
                <w:sz w:val="22"/>
              </w:rPr>
              <w:t xml:space="preserve">E-commerce </w:t>
            </w:r>
            <w:r w:rsidRPr="007B5D17">
              <w:rPr>
                <w:b/>
                <w:sz w:val="22"/>
              </w:rPr>
              <w:t>App</w:t>
            </w:r>
            <w:r>
              <w:rPr>
                <w:bCs/>
                <w:sz w:val="22"/>
              </w:rPr>
              <w:t xml:space="preserve"> – App that allows users to shop furniture online.</w:t>
            </w:r>
          </w:p>
          <w:p w14:paraId="6BEDEC16" w14:textId="1909E390" w:rsidR="007B5D17" w:rsidRPr="00BF0B71" w:rsidRDefault="007B5D17" w:rsidP="007B5D17">
            <w:pPr>
              <w:rPr>
                <w:bCs/>
                <w:sz w:val="22"/>
              </w:rPr>
            </w:pPr>
            <w:r>
              <w:rPr>
                <w:bCs/>
                <w:sz w:val="22"/>
              </w:rPr>
              <w:t>See other apps I participated</w:t>
            </w:r>
            <w:r w:rsidR="00EE1F3F">
              <w:rPr>
                <w:bCs/>
                <w:sz w:val="22"/>
              </w:rPr>
              <w:t>/</w:t>
            </w:r>
            <w:r>
              <w:rPr>
                <w:bCs/>
                <w:sz w:val="22"/>
              </w:rPr>
              <w:t>creat</w:t>
            </w:r>
            <w:r w:rsidR="00EE1F3F">
              <w:rPr>
                <w:bCs/>
                <w:sz w:val="22"/>
              </w:rPr>
              <w:t>ed</w:t>
            </w:r>
            <w:r>
              <w:rPr>
                <w:bCs/>
                <w:sz w:val="22"/>
              </w:rPr>
              <w:t xml:space="preserve"> here </w:t>
            </w:r>
            <w:hyperlink r:id="rId10" w:history="1">
              <w:r w:rsidR="00875C27" w:rsidRPr="00875C27">
                <w:rPr>
                  <w:rStyle w:val="Hyperlink"/>
                  <w:sz w:val="22"/>
                </w:rPr>
                <w:t>Smanga Zikalala - Tech Portfolio (smangaliso-bit.github.io)</w:t>
              </w:r>
            </w:hyperlink>
          </w:p>
          <w:p w14:paraId="7160A6AF" w14:textId="77777777" w:rsidR="007B5D17" w:rsidRDefault="007B5D17" w:rsidP="00E95845"/>
          <w:p w14:paraId="35B3C973" w14:textId="4CC6F1FA" w:rsidR="007B5D17" w:rsidRDefault="006E1F83" w:rsidP="007B5D17">
            <w:pPr>
              <w:pStyle w:val="Heading2"/>
            </w:pPr>
            <w:r>
              <w:t xml:space="preserve">REFERENCES </w:t>
            </w:r>
          </w:p>
          <w:p w14:paraId="12DA5EF2" w14:textId="77777777" w:rsidR="006E1F83" w:rsidRPr="006E1F83" w:rsidRDefault="006E1F83" w:rsidP="00E95845">
            <w:pPr>
              <w:rPr>
                <w:sz w:val="22"/>
              </w:rPr>
            </w:pPr>
            <w:r w:rsidRPr="006E1F83">
              <w:rPr>
                <w:sz w:val="22"/>
              </w:rPr>
              <w:t xml:space="preserve">Mr. Vuyisile Memani (Lecturer) </w:t>
            </w:r>
          </w:p>
          <w:p w14:paraId="6AD32FAF" w14:textId="77777777" w:rsidR="006E1F83" w:rsidRPr="006E1F83" w:rsidRDefault="006E1F83" w:rsidP="00E95845">
            <w:pPr>
              <w:rPr>
                <w:sz w:val="22"/>
              </w:rPr>
            </w:pPr>
            <w:r w:rsidRPr="006E1F83">
              <w:rPr>
                <w:b/>
                <w:bCs/>
                <w:sz w:val="22"/>
              </w:rPr>
              <w:t>Phone:</w:t>
            </w:r>
            <w:r w:rsidRPr="006E1F83">
              <w:rPr>
                <w:sz w:val="22"/>
              </w:rPr>
              <w:t xml:space="preserve"> (012)382-9749 </w:t>
            </w:r>
          </w:p>
          <w:p w14:paraId="6F8A6D8E" w14:textId="62A0B491" w:rsidR="007B5D17" w:rsidRPr="00E95845" w:rsidRDefault="006E1F83" w:rsidP="00E95845">
            <w:r w:rsidRPr="006E1F83">
              <w:rPr>
                <w:b/>
                <w:bCs/>
                <w:sz w:val="22"/>
              </w:rPr>
              <w:t>Email:</w:t>
            </w:r>
            <w:r w:rsidRPr="006E1F83">
              <w:rPr>
                <w:sz w:val="22"/>
              </w:rPr>
              <w:t xml:space="preserve"> </w:t>
            </w:r>
            <w:hyperlink r:id="rId11" w:history="1">
              <w:r w:rsidRPr="009E6D8D">
                <w:rPr>
                  <w:rStyle w:val="Hyperlink"/>
                  <w:sz w:val="22"/>
                </w:rPr>
                <w:t>MemaniV@tut.ac.za</w:t>
              </w:r>
            </w:hyperlink>
            <w:r>
              <w:rPr>
                <w:sz w:val="22"/>
              </w:rPr>
              <w:t xml:space="preserve"> </w:t>
            </w:r>
          </w:p>
        </w:tc>
      </w:tr>
    </w:tbl>
    <w:p w14:paraId="26A1F383" w14:textId="77777777" w:rsidR="00CC4D55" w:rsidRDefault="00CC4D55" w:rsidP="000C45FF">
      <w:pPr>
        <w:tabs>
          <w:tab w:val="left" w:pos="990"/>
        </w:tabs>
      </w:pPr>
    </w:p>
    <w:sectPr w:rsidR="00CC4D55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41857F" w14:textId="77777777" w:rsidR="00250C82" w:rsidRDefault="00250C82" w:rsidP="000C45FF">
      <w:r>
        <w:separator/>
      </w:r>
    </w:p>
  </w:endnote>
  <w:endnote w:type="continuationSeparator" w:id="0">
    <w:p w14:paraId="085ED502" w14:textId="77777777" w:rsidR="00250C82" w:rsidRDefault="00250C8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73360B" w14:textId="77777777" w:rsidR="00250C82" w:rsidRDefault="00250C82" w:rsidP="000C45FF">
      <w:r>
        <w:separator/>
      </w:r>
    </w:p>
  </w:footnote>
  <w:footnote w:type="continuationSeparator" w:id="0">
    <w:p w14:paraId="2FCABB0C" w14:textId="77777777" w:rsidR="00250C82" w:rsidRDefault="00250C8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144AD6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5FBF6543" wp14:editId="4C9CB612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6F2435"/>
    <w:multiLevelType w:val="hybridMultilevel"/>
    <w:tmpl w:val="6FE28F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8364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79D"/>
    <w:rsid w:val="00036450"/>
    <w:rsid w:val="00047BC6"/>
    <w:rsid w:val="00094499"/>
    <w:rsid w:val="000C45FF"/>
    <w:rsid w:val="000E3FD1"/>
    <w:rsid w:val="00112054"/>
    <w:rsid w:val="001317D8"/>
    <w:rsid w:val="00135565"/>
    <w:rsid w:val="001525E1"/>
    <w:rsid w:val="00157175"/>
    <w:rsid w:val="00180329"/>
    <w:rsid w:val="00185DA0"/>
    <w:rsid w:val="0019001F"/>
    <w:rsid w:val="001A74A5"/>
    <w:rsid w:val="001B2ABD"/>
    <w:rsid w:val="001E0391"/>
    <w:rsid w:val="001E1759"/>
    <w:rsid w:val="001E2BAB"/>
    <w:rsid w:val="001F1ECC"/>
    <w:rsid w:val="002400EB"/>
    <w:rsid w:val="00250C82"/>
    <w:rsid w:val="0025679D"/>
    <w:rsid w:val="00256CF7"/>
    <w:rsid w:val="00281FD5"/>
    <w:rsid w:val="002864CD"/>
    <w:rsid w:val="00304605"/>
    <w:rsid w:val="0030481B"/>
    <w:rsid w:val="003156FC"/>
    <w:rsid w:val="003254B5"/>
    <w:rsid w:val="0037121F"/>
    <w:rsid w:val="003910D8"/>
    <w:rsid w:val="003A6B7D"/>
    <w:rsid w:val="003B06CA"/>
    <w:rsid w:val="004071FC"/>
    <w:rsid w:val="00432C55"/>
    <w:rsid w:val="00445947"/>
    <w:rsid w:val="004813B3"/>
    <w:rsid w:val="00496591"/>
    <w:rsid w:val="004B5C60"/>
    <w:rsid w:val="004C63E4"/>
    <w:rsid w:val="004D3011"/>
    <w:rsid w:val="004E4C51"/>
    <w:rsid w:val="005262AC"/>
    <w:rsid w:val="00534AC3"/>
    <w:rsid w:val="005D4A9A"/>
    <w:rsid w:val="005E39D5"/>
    <w:rsid w:val="00600670"/>
    <w:rsid w:val="0062123A"/>
    <w:rsid w:val="00646E75"/>
    <w:rsid w:val="00666B28"/>
    <w:rsid w:val="00674263"/>
    <w:rsid w:val="006771D0"/>
    <w:rsid w:val="006E1F83"/>
    <w:rsid w:val="0071011D"/>
    <w:rsid w:val="00715FCB"/>
    <w:rsid w:val="00743101"/>
    <w:rsid w:val="00764C9F"/>
    <w:rsid w:val="007775E1"/>
    <w:rsid w:val="007867A0"/>
    <w:rsid w:val="007927F5"/>
    <w:rsid w:val="007B5D17"/>
    <w:rsid w:val="007C5BD6"/>
    <w:rsid w:val="00802CA0"/>
    <w:rsid w:val="00875C27"/>
    <w:rsid w:val="00886539"/>
    <w:rsid w:val="008E1AAF"/>
    <w:rsid w:val="00914FB7"/>
    <w:rsid w:val="00923554"/>
    <w:rsid w:val="009260CD"/>
    <w:rsid w:val="00933342"/>
    <w:rsid w:val="00940A66"/>
    <w:rsid w:val="00952C25"/>
    <w:rsid w:val="00975E1E"/>
    <w:rsid w:val="009B57AE"/>
    <w:rsid w:val="009F4529"/>
    <w:rsid w:val="009F6B3B"/>
    <w:rsid w:val="00A2118D"/>
    <w:rsid w:val="00A52FF2"/>
    <w:rsid w:val="00A81489"/>
    <w:rsid w:val="00AD0A50"/>
    <w:rsid w:val="00AD76E2"/>
    <w:rsid w:val="00B20152"/>
    <w:rsid w:val="00B20546"/>
    <w:rsid w:val="00B359E4"/>
    <w:rsid w:val="00B41223"/>
    <w:rsid w:val="00B57D98"/>
    <w:rsid w:val="00B70850"/>
    <w:rsid w:val="00BC3F32"/>
    <w:rsid w:val="00BF0B71"/>
    <w:rsid w:val="00C066B6"/>
    <w:rsid w:val="00C151A3"/>
    <w:rsid w:val="00C37BA1"/>
    <w:rsid w:val="00C458E3"/>
    <w:rsid w:val="00C4674C"/>
    <w:rsid w:val="00C506CF"/>
    <w:rsid w:val="00C72BED"/>
    <w:rsid w:val="00C8465B"/>
    <w:rsid w:val="00C9578B"/>
    <w:rsid w:val="00CB0055"/>
    <w:rsid w:val="00CC4D55"/>
    <w:rsid w:val="00D2522B"/>
    <w:rsid w:val="00D35813"/>
    <w:rsid w:val="00D422DE"/>
    <w:rsid w:val="00D5459D"/>
    <w:rsid w:val="00D93752"/>
    <w:rsid w:val="00DA1F4D"/>
    <w:rsid w:val="00DB0013"/>
    <w:rsid w:val="00DD172A"/>
    <w:rsid w:val="00DF024E"/>
    <w:rsid w:val="00E25A26"/>
    <w:rsid w:val="00E42224"/>
    <w:rsid w:val="00E4381A"/>
    <w:rsid w:val="00E55D74"/>
    <w:rsid w:val="00E95845"/>
    <w:rsid w:val="00EE1F3F"/>
    <w:rsid w:val="00F60274"/>
    <w:rsid w:val="00F77FB9"/>
    <w:rsid w:val="00FB068F"/>
    <w:rsid w:val="00FD5E88"/>
    <w:rsid w:val="00FF3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4FA39FD"/>
  <w14:defaultImageDpi w14:val="32767"/>
  <w15:chartTrackingRefBased/>
  <w15:docId w15:val="{27427758-2328-4A4A-BB9E-B65537D09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E9584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B5D17"/>
    <w:rPr>
      <w:color w:val="704404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manga-sthembiso-zikalala-7494a128b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ikalalasmanga57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MemaniV@tut.ac.z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smangaliso-bit.github.io/The-portfol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mangaliso-bit.github.io/The-portfolio/" TargetMode="Externa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ikal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EDC7F1FECDED487CAA1C48C383BDC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443579-8795-44AD-9A99-4FE589028538}"/>
      </w:docPartPr>
      <w:docPartBody>
        <w:p w:rsidR="00CB11D0" w:rsidRDefault="00CB11D0">
          <w:pPr>
            <w:pStyle w:val="EDC7F1FECDED487CAA1C48C383BDC86E"/>
          </w:pPr>
          <w:r w:rsidRPr="00D5459D">
            <w:t>Profile</w:t>
          </w:r>
        </w:p>
      </w:docPartBody>
    </w:docPart>
    <w:docPart>
      <w:docPartPr>
        <w:name w:val="3EF2E3D50F694584A9106F52F9706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AC356E-AE70-4F6F-BA52-6FC8E545D433}"/>
      </w:docPartPr>
      <w:docPartBody>
        <w:p w:rsidR="00CB11D0" w:rsidRDefault="00CB11D0">
          <w:pPr>
            <w:pStyle w:val="3EF2E3D50F694584A9106F52F970696F"/>
          </w:pPr>
          <w:r w:rsidRPr="00CB0055">
            <w:t>Contact</w:t>
          </w:r>
        </w:p>
      </w:docPartBody>
    </w:docPart>
    <w:docPart>
      <w:docPartPr>
        <w:name w:val="941F872790434599A7120BEE995FF8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68ACA6-0E71-4835-93F8-27A3EE79F4C1}"/>
      </w:docPartPr>
      <w:docPartBody>
        <w:p w:rsidR="00CB11D0" w:rsidRDefault="00CB11D0">
          <w:pPr>
            <w:pStyle w:val="941F872790434599A7120BEE995FF8A4"/>
          </w:pPr>
          <w:r w:rsidRPr="004D3011">
            <w:t>PHONE:</w:t>
          </w:r>
        </w:p>
      </w:docPartBody>
    </w:docPart>
    <w:docPart>
      <w:docPartPr>
        <w:name w:val="8BFEAE28CCF54BA397C3D3ABCEBF8E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9CDD0D-75D3-4F01-A457-DEFB5B6C2B56}"/>
      </w:docPartPr>
      <w:docPartBody>
        <w:p w:rsidR="00CB11D0" w:rsidRDefault="00CB11D0">
          <w:pPr>
            <w:pStyle w:val="8BFEAE28CCF54BA397C3D3ABCEBF8E87"/>
          </w:pPr>
          <w:r w:rsidRPr="00036450">
            <w:t>EDUCATION</w:t>
          </w:r>
        </w:p>
      </w:docPartBody>
    </w:docPart>
    <w:docPart>
      <w:docPartPr>
        <w:name w:val="6F2EFE3F97094AFDB1083FBA213E7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86CA7-34C2-45B0-A6AC-D5AA65E1386A}"/>
      </w:docPartPr>
      <w:docPartBody>
        <w:p w:rsidR="00CB11D0" w:rsidRDefault="00CB11D0" w:rsidP="00CB11D0">
          <w:pPr>
            <w:pStyle w:val="6F2EFE3F97094AFDB1083FBA213E79D1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1D0"/>
    <w:rsid w:val="00135565"/>
    <w:rsid w:val="005D101B"/>
    <w:rsid w:val="005D4A9A"/>
    <w:rsid w:val="009F6B3B"/>
    <w:rsid w:val="00B41223"/>
    <w:rsid w:val="00BC3F32"/>
    <w:rsid w:val="00CB11D0"/>
    <w:rsid w:val="00D93752"/>
    <w:rsid w:val="00FD5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ZA" w:eastAsia="en-ZA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156082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C7F1FECDED487CAA1C48C383BDC86E">
    <w:name w:val="EDC7F1FECDED487CAA1C48C383BDC86E"/>
  </w:style>
  <w:style w:type="paragraph" w:customStyle="1" w:styleId="3EF2E3D50F694584A9106F52F970696F">
    <w:name w:val="3EF2E3D50F694584A9106F52F970696F"/>
  </w:style>
  <w:style w:type="paragraph" w:customStyle="1" w:styleId="941F872790434599A7120BEE995FF8A4">
    <w:name w:val="941F872790434599A7120BEE995FF8A4"/>
  </w:style>
  <w:style w:type="character" w:styleId="Hyperlink">
    <w:name w:val="Hyperlink"/>
    <w:basedOn w:val="DefaultParagraphFont"/>
    <w:uiPriority w:val="99"/>
    <w:unhideWhenUsed/>
    <w:rsid w:val="00CB11D0"/>
    <w:rPr>
      <w:color w:val="BF4E14" w:themeColor="accent2" w:themeShade="BF"/>
      <w:u w:val="single"/>
    </w:rPr>
  </w:style>
  <w:style w:type="paragraph" w:customStyle="1" w:styleId="8BFEAE28CCF54BA397C3D3ABCEBF8E87">
    <w:name w:val="8BFEAE28CCF54BA397C3D3ABCEBF8E87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kern w:val="0"/>
      <w:sz w:val="22"/>
      <w:szCs w:val="26"/>
      <w:lang w:val="en-US" w:eastAsia="ja-JP"/>
      <w14:ligatures w14:val="none"/>
    </w:rPr>
  </w:style>
  <w:style w:type="paragraph" w:customStyle="1" w:styleId="6F2EFE3F97094AFDB1083FBA213E79D1">
    <w:name w:val="6F2EFE3F97094AFDB1083FBA213E79D1"/>
    <w:rsid w:val="00CB11D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Smanga Zikalala</dc:creator>
  <cp:keywords/>
  <dc:description/>
  <cp:lastModifiedBy>S Zikalala</cp:lastModifiedBy>
  <cp:revision>3</cp:revision>
  <cp:lastPrinted>2024-09-18T11:01:00Z</cp:lastPrinted>
  <dcterms:created xsi:type="dcterms:W3CDTF">2024-09-19T15:29:00Z</dcterms:created>
  <dcterms:modified xsi:type="dcterms:W3CDTF">2024-09-20T12:58:00Z</dcterms:modified>
</cp:coreProperties>
</file>